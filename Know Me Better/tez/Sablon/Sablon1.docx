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8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7"/>
        <w:gridCol w:w="725"/>
        <w:gridCol w:w="6230"/>
      </w:tblGrid>
      <w:tr w:rsidR="001B2ABD" w:rsidRPr="002A5555" w14:paraId="2413230B" w14:textId="77777777" w:rsidTr="000928A3">
        <w:trPr>
          <w:trHeight w:val="4646"/>
        </w:trPr>
        <w:tc>
          <w:tcPr>
            <w:tcW w:w="3627" w:type="dxa"/>
            <w:vAlign w:val="bottom"/>
          </w:tcPr>
          <w:p w14:paraId="0E8669CF" w14:textId="5F75C5E9" w:rsidR="001B2ABD" w:rsidRPr="002A5555" w:rsidRDefault="001B2ABD" w:rsidP="001B2ABD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 w14:paraId="5595ED8F" w14:textId="77777777" w:rsidR="001B2ABD" w:rsidRPr="002A5555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vAlign w:val="bottom"/>
          </w:tcPr>
          <w:p w14:paraId="7F40DD7E" w14:textId="11781C2B" w:rsidR="002A5555" w:rsidRDefault="003A1DAC" w:rsidP="002A5555">
            <w:pPr>
              <w:pStyle w:val="KonuBal"/>
              <w:rPr>
                <w:rFonts w:ascii="Times New Roman" w:hAnsi="Times New Roman" w:cs="Times New Roman"/>
                <w:sz w:val="72"/>
                <w:szCs w:val="72"/>
              </w:rPr>
            </w:pPr>
            <w:r w:rsidRPr="003A1DAC">
              <w:rPr>
                <w:rFonts w:ascii="Times New Roman" w:hAnsi="Times New Roman" w:cs="Times New Roman"/>
                <w:noProof/>
                <w:sz w:val="72"/>
                <w:szCs w:val="7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3EFAE82" wp14:editId="68058FC5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802640</wp:posOffset>
                      </wp:positionV>
                      <wp:extent cx="2360930" cy="1404620"/>
                      <wp:effectExtent l="0" t="0" r="0" b="2540"/>
                      <wp:wrapSquare wrapText="bothSides"/>
                      <wp:docPr id="21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AFDDF8" w14:textId="6FBFC5D7" w:rsidR="003A1DAC" w:rsidRPr="003A1DAC" w:rsidRDefault="003A1DAC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@AD@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EFAE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margin-left:4.95pt;margin-top:63.2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" filled="f" stroked="f">
                      <v:textbox style="mso-fit-shape-to-text:t">
                        <w:txbxContent>
                          <w:p w14:paraId="36AFDDF8" w14:textId="6FBFC5D7" w:rsidR="003A1DAC" w:rsidRPr="003A1DAC" w:rsidRDefault="003A1DAC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@AD@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6EDE6EE" w14:textId="19880016" w:rsidR="002A5555" w:rsidRPr="002A5555" w:rsidRDefault="002A5555" w:rsidP="002A5555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@SOYAD@</w:t>
            </w:r>
          </w:p>
          <w:p w14:paraId="448B0387" w14:textId="12FB043A" w:rsidR="001B2ABD" w:rsidRPr="002A5555" w:rsidRDefault="001B2ABD" w:rsidP="001B2ABD">
            <w:pPr>
              <w:pStyle w:val="Altyaz"/>
              <w:rPr>
                <w:rFonts w:ascii="Times New Roman" w:hAnsi="Times New Roman" w:cs="Times New Roman"/>
              </w:rPr>
            </w:pPr>
          </w:p>
        </w:tc>
      </w:tr>
      <w:tr w:rsidR="001B2ABD" w:rsidRPr="002A5555" w14:paraId="3FDBF073" w14:textId="77777777" w:rsidTr="000928A3">
        <w:trPr>
          <w:trHeight w:val="10297"/>
        </w:trPr>
        <w:tc>
          <w:tcPr>
            <w:tcW w:w="3627" w:type="dxa"/>
          </w:tcPr>
          <w:p w14:paraId="2DCEB646" w14:textId="77777777" w:rsidR="00036450" w:rsidRPr="002A5555" w:rsidRDefault="00036450" w:rsidP="00036450">
            <w:pPr>
              <w:rPr>
                <w:rFonts w:ascii="Times New Roman" w:hAnsi="Times New Roman" w:cs="Times New Roman"/>
              </w:rPr>
            </w:pPr>
          </w:p>
          <w:p w14:paraId="4FA442BC" w14:textId="42C34CFF" w:rsidR="000928A3" w:rsidRDefault="000928A3" w:rsidP="000928A3">
            <w:pPr>
              <w:pStyle w:val="Balk3"/>
              <w:tabs>
                <w:tab w:val="center" w:pos="169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Doğum Tarihi</w:t>
            </w:r>
          </w:p>
          <w:p w14:paraId="596DA641" w14:textId="2BA7D6F6" w:rsidR="000928A3" w:rsidRPr="000928A3" w:rsidRDefault="000928A3" w:rsidP="000928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@D_TARIH@</w:t>
            </w:r>
          </w:p>
          <w:p w14:paraId="43D3D005" w14:textId="6BA10993" w:rsidR="004D3011" w:rsidRDefault="00574712" w:rsidP="000928A3">
            <w:pPr>
              <w:pStyle w:val="Balk3"/>
              <w:tabs>
                <w:tab w:val="center" w:pos="1698"/>
              </w:tabs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54003311"/>
                <w:placeholder>
                  <w:docPart w:val="5FE987BB7E7C421E95CF460BFB5DFE4F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2A5555">
                  <w:rPr>
                    <w:rFonts w:ascii="Times New Roman" w:hAnsi="Times New Roman" w:cs="Times New Roman"/>
                    <w:lang w:bidi="tr-TR"/>
                  </w:rPr>
                  <w:t>İletişim</w:t>
                </w:r>
              </w:sdtContent>
            </w:sdt>
            <w:r w:rsidR="000928A3">
              <w:rPr>
                <w:rFonts w:ascii="Times New Roman" w:hAnsi="Times New Roman" w:cs="Times New Roman"/>
              </w:rPr>
              <w:tab/>
            </w:r>
          </w:p>
          <w:p w14:paraId="6AA76E54" w14:textId="72AC2735" w:rsidR="000928A3" w:rsidRDefault="000928A3" w:rsidP="004D3011">
            <w:pPr>
              <w:rPr>
                <w:rFonts w:ascii="Times New Roman" w:hAnsi="Times New Roman" w:cs="Times New Roman"/>
              </w:rPr>
            </w:pPr>
          </w:p>
          <w:p w14:paraId="516912A4" w14:textId="002E7909" w:rsidR="000928A3" w:rsidRDefault="000928A3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ADRES:</w:t>
            </w:r>
          </w:p>
          <w:p w14:paraId="11E60711" w14:textId="50720BC4" w:rsidR="000928A3" w:rsidRDefault="000928A3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@Adres@</w:t>
            </w:r>
          </w:p>
          <w:p w14:paraId="384679B3" w14:textId="77777777" w:rsidR="000928A3" w:rsidRDefault="000928A3" w:rsidP="004D3011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-650679304"/>
              <w:placeholder>
                <w:docPart w:val="73AE02C92EAA4D8C972398CC44D5D56F"/>
              </w:placeholder>
              <w:temporary/>
              <w:showingPlcHdr/>
              <w15:appearance w15:val="hidden"/>
            </w:sdtPr>
            <w:sdtEndPr/>
            <w:sdtContent>
              <w:p w14:paraId="71A1160F" w14:textId="4C02E7EC" w:rsidR="000928A3" w:rsidRPr="002A5555" w:rsidRDefault="000928A3" w:rsidP="004D3011">
                <w:pPr>
                  <w:rPr>
                    <w:rFonts w:ascii="Times New Roman" w:hAnsi="Times New Roman" w:cs="Times New Roman"/>
                  </w:rPr>
                </w:pPr>
                <w:r w:rsidRPr="002A5555">
                  <w:rPr>
                    <w:rFonts w:ascii="Times New Roman" w:hAnsi="Times New Roman" w:cs="Times New Roman"/>
                    <w:lang w:bidi="tr-TR"/>
                  </w:rPr>
                  <w:t>TELEFON:</w:t>
                </w:r>
              </w:p>
            </w:sdtContent>
          </w:sdt>
          <w:p w14:paraId="375F75FC" w14:textId="72C3568B" w:rsidR="004D3011" w:rsidRPr="002A5555" w:rsidRDefault="000928A3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@Telefon@</w:t>
            </w:r>
          </w:p>
          <w:p w14:paraId="643E0D00" w14:textId="77777777" w:rsidR="004D3011" w:rsidRPr="002A5555" w:rsidRDefault="004D3011" w:rsidP="004D3011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-240260293"/>
              <w:placeholder>
                <w:docPart w:val="296AF8E822EF449682EA98A0AB27BFAE"/>
              </w:placeholder>
              <w:temporary/>
              <w:showingPlcHdr/>
              <w15:appearance w15:val="hidden"/>
            </w:sdtPr>
            <w:sdtEndPr/>
            <w:sdtContent>
              <w:p w14:paraId="3B85ABA4" w14:textId="2E69605A" w:rsidR="004D3011" w:rsidRDefault="004D3011" w:rsidP="004D3011">
                <w:pPr>
                  <w:rPr>
                    <w:rFonts w:ascii="Times New Roman" w:hAnsi="Times New Roman" w:cs="Times New Roman"/>
                  </w:rPr>
                </w:pPr>
                <w:r w:rsidRPr="002A5555">
                  <w:rPr>
                    <w:rFonts w:ascii="Times New Roman" w:hAnsi="Times New Roman" w:cs="Times New Roman"/>
                    <w:lang w:bidi="tr-TR"/>
                  </w:rPr>
                  <w:t>E-POSTA:</w:t>
                </w:r>
              </w:p>
            </w:sdtContent>
          </w:sdt>
          <w:p w14:paraId="1BA2375C" w14:textId="19C2F0FD" w:rsidR="000928A3" w:rsidRPr="002A5555" w:rsidRDefault="000928A3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@eposta@</w:t>
            </w:r>
          </w:p>
          <w:p w14:paraId="05917C7F" w14:textId="081FFBCE" w:rsidR="004D3011" w:rsidRPr="002A5555" w:rsidRDefault="000928A3" w:rsidP="00CB0055">
            <w:pPr>
              <w:pStyle w:val="Balk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SÜRÜCÜ LİSANSI</w:t>
            </w:r>
          </w:p>
          <w:p w14:paraId="44B48271" w14:textId="363C6A28" w:rsidR="004D3011" w:rsidRPr="002A5555" w:rsidRDefault="000928A3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@SURUCU_BEL@</w:t>
            </w:r>
          </w:p>
        </w:tc>
        <w:tc>
          <w:tcPr>
            <w:tcW w:w="725" w:type="dxa"/>
          </w:tcPr>
          <w:p w14:paraId="5BFD0776" w14:textId="77777777" w:rsidR="001B2ABD" w:rsidRPr="002A5555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</w:tcPr>
          <w:sdt>
            <w:sdtPr>
              <w:rPr>
                <w:rFonts w:ascii="Times New Roman" w:hAnsi="Times New Roman" w:cs="Times New Roman"/>
              </w:rPr>
              <w:id w:val="1049110328"/>
              <w:placeholder>
                <w:docPart w:val="35818F59ED8A47B788E09A2862524DCC"/>
              </w:placeholder>
              <w:temporary/>
              <w:showingPlcHdr/>
              <w15:appearance w15:val="hidden"/>
            </w:sdtPr>
            <w:sdtEndPr/>
            <w:sdtContent>
              <w:p w14:paraId="15140E9D" w14:textId="77777777" w:rsidR="001B2ABD" w:rsidRPr="002A5555" w:rsidRDefault="00E25A26" w:rsidP="00036450">
                <w:pPr>
                  <w:pStyle w:val="Balk2"/>
                  <w:rPr>
                    <w:rFonts w:ascii="Times New Roman" w:hAnsi="Times New Roman" w:cs="Times New Roman"/>
                  </w:rPr>
                </w:pPr>
                <w:r w:rsidRPr="002A5555">
                  <w:rPr>
                    <w:rFonts w:ascii="Times New Roman" w:hAnsi="Times New Roman" w:cs="Times New Roman"/>
                    <w:lang w:bidi="tr-TR"/>
                  </w:rPr>
                  <w:t>EĞİTİM</w:t>
                </w:r>
              </w:p>
            </w:sdtContent>
          </w:sdt>
          <w:p w14:paraId="354B1C81" w14:textId="20165F25" w:rsidR="002A5555" w:rsidRDefault="002A5555" w:rsidP="00036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@EGITIM@</w:t>
            </w:r>
          </w:p>
          <w:p w14:paraId="154CD840" w14:textId="4010BF81" w:rsidR="000928A3" w:rsidRDefault="000928A3" w:rsidP="00036450">
            <w:pPr>
              <w:rPr>
                <w:rFonts w:ascii="Times New Roman" w:hAnsi="Times New Roman" w:cs="Times New Roman"/>
              </w:rPr>
            </w:pPr>
          </w:p>
          <w:p w14:paraId="5D8F90CD" w14:textId="67B2F99D" w:rsidR="000928A3" w:rsidRDefault="000928A3" w:rsidP="00036450">
            <w:pPr>
              <w:rPr>
                <w:rFonts w:ascii="Times New Roman" w:hAnsi="Times New Roman" w:cs="Times New Roman"/>
              </w:rPr>
            </w:pPr>
          </w:p>
          <w:p w14:paraId="581EE083" w14:textId="3397F1AF" w:rsidR="000928A3" w:rsidRDefault="000928A3" w:rsidP="00036450">
            <w:pPr>
              <w:rPr>
                <w:rFonts w:ascii="Times New Roman" w:hAnsi="Times New Roman" w:cs="Times New Roman"/>
              </w:rPr>
            </w:pPr>
          </w:p>
          <w:p w14:paraId="671F9639" w14:textId="77777777" w:rsidR="000928A3" w:rsidRPr="002A5555" w:rsidRDefault="000928A3" w:rsidP="00036450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1001553383"/>
              <w:placeholder>
                <w:docPart w:val="D36B4F148A9744C18861730E2DE9CC5B"/>
              </w:placeholder>
              <w:temporary/>
              <w:showingPlcHdr/>
              <w15:appearance w15:val="hidden"/>
            </w:sdtPr>
            <w:sdtEndPr/>
            <w:sdtContent>
              <w:p w14:paraId="4918AAC9" w14:textId="77777777" w:rsidR="00036450" w:rsidRPr="002A5555" w:rsidRDefault="00036450" w:rsidP="00036450">
                <w:pPr>
                  <w:pStyle w:val="Balk2"/>
                  <w:rPr>
                    <w:rFonts w:ascii="Times New Roman" w:hAnsi="Times New Roman" w:cs="Times New Roman"/>
                  </w:rPr>
                </w:pPr>
                <w:r w:rsidRPr="002A5555">
                  <w:rPr>
                    <w:rFonts w:ascii="Times New Roman" w:hAnsi="Times New Roman" w:cs="Times New Roman"/>
                    <w:lang w:bidi="tr-TR"/>
                  </w:rPr>
                  <w:t>İŞ TECRÜBESİ</w:t>
                </w:r>
              </w:p>
            </w:sdtContent>
          </w:sdt>
          <w:p w14:paraId="3E8EAF3D" w14:textId="41D2E5C5" w:rsidR="004D3011" w:rsidRDefault="002A5555" w:rsidP="002A5555">
            <w:pPr>
              <w:pStyle w:val="Balk4"/>
              <w:rPr>
                <w:rFonts w:ascii="Times New Roman" w:hAnsi="Times New Roman" w:cs="Times New Roman"/>
                <w:b w:val="0"/>
                <w:bCs/>
                <w:lang w:bidi="tr-TR"/>
              </w:rPr>
            </w:pPr>
            <w:r w:rsidRPr="002A5555">
              <w:rPr>
                <w:rFonts w:ascii="Times New Roman" w:hAnsi="Times New Roman" w:cs="Times New Roman"/>
                <w:b w:val="0"/>
                <w:bCs/>
              </w:rPr>
              <w:t>@TECRUBE@</w:t>
            </w:r>
            <w:r w:rsidR="00036450" w:rsidRPr="002A5555">
              <w:rPr>
                <w:rFonts w:ascii="Times New Roman" w:hAnsi="Times New Roman" w:cs="Times New Roman"/>
                <w:b w:val="0"/>
                <w:bCs/>
                <w:lang w:bidi="tr-TR"/>
              </w:rPr>
              <w:t xml:space="preserve"> </w:t>
            </w:r>
          </w:p>
          <w:p w14:paraId="52C580F8" w14:textId="7DF19217" w:rsidR="000928A3" w:rsidRDefault="000928A3" w:rsidP="000928A3">
            <w:pPr>
              <w:rPr>
                <w:lang w:bidi="tr-TR"/>
              </w:rPr>
            </w:pPr>
          </w:p>
          <w:p w14:paraId="377E810E" w14:textId="77777777" w:rsidR="000928A3" w:rsidRPr="000928A3" w:rsidRDefault="000928A3" w:rsidP="000928A3">
            <w:pPr>
              <w:rPr>
                <w:lang w:bidi="tr-TR"/>
              </w:rPr>
            </w:pPr>
          </w:p>
          <w:p w14:paraId="02E57C9F" w14:textId="77777777" w:rsidR="004D3011" w:rsidRPr="002A5555" w:rsidRDefault="004D3011" w:rsidP="00036450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1669594239"/>
              <w:placeholder>
                <w:docPart w:val="C50DC6D78DA1477E93749EC7F5A54290"/>
              </w:placeholder>
              <w:temporary/>
              <w:showingPlcHdr/>
              <w15:appearance w15:val="hidden"/>
            </w:sdtPr>
            <w:sdtEndPr/>
            <w:sdtContent>
              <w:p w14:paraId="38EAA1D9" w14:textId="77777777" w:rsidR="00036450" w:rsidRPr="002A5555" w:rsidRDefault="00180329" w:rsidP="00036450">
                <w:pPr>
                  <w:pStyle w:val="Balk2"/>
                  <w:rPr>
                    <w:rFonts w:ascii="Times New Roman" w:hAnsi="Times New Roman" w:cs="Times New Roman"/>
                  </w:rPr>
                </w:pPr>
                <w:r w:rsidRPr="002A5555">
                  <w:rPr>
                    <w:rStyle w:val="Balk2Char"/>
                    <w:rFonts w:ascii="Times New Roman" w:hAnsi="Times New Roman" w:cs="Times New Roman"/>
                    <w:b/>
                    <w:lang w:bidi="tr-TR"/>
                  </w:rPr>
                  <w:t>YETENEKLER</w:t>
                </w:r>
              </w:p>
            </w:sdtContent>
          </w:sdt>
          <w:p w14:paraId="318CC756" w14:textId="1FB84E3E" w:rsidR="000928A3" w:rsidRDefault="000928A3" w:rsidP="004D3011">
            <w:pP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  <w:t>BİLGİSAYAR YETENEKLER:</w:t>
            </w:r>
          </w:p>
          <w:p w14:paraId="62489179" w14:textId="7D1BE0D2" w:rsidR="00036450" w:rsidRDefault="002A5555" w:rsidP="004D3011">
            <w:pP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  <w:t>@PC_YETENEK@</w:t>
            </w:r>
          </w:p>
          <w:p w14:paraId="7F1984B9" w14:textId="0B29C3F1" w:rsidR="002A5555" w:rsidRDefault="002A5555" w:rsidP="004D3011">
            <w:pP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</w:pPr>
          </w:p>
          <w:p w14:paraId="5C4E9D76" w14:textId="4EFB9873" w:rsidR="000928A3" w:rsidRDefault="000928A3" w:rsidP="004D3011">
            <w:pP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</w:pPr>
          </w:p>
          <w:p w14:paraId="251452CA" w14:textId="0FA6B6CC" w:rsidR="000928A3" w:rsidRDefault="000928A3" w:rsidP="004D3011">
            <w:pP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  <w:t>DİL YETENEKLERİ:</w:t>
            </w:r>
          </w:p>
          <w:p w14:paraId="6D698C63" w14:textId="17B8CF26" w:rsidR="002A5555" w:rsidRDefault="002A5555" w:rsidP="004D3011">
            <w:pP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  <w:t>@DIL_YETENEK@</w:t>
            </w:r>
          </w:p>
          <w:p w14:paraId="7C4A6C4C" w14:textId="563A592E" w:rsidR="000928A3" w:rsidRDefault="000928A3" w:rsidP="004D3011">
            <w:pP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</w:pPr>
          </w:p>
          <w:p w14:paraId="53459108" w14:textId="3CD3783A" w:rsidR="002A5555" w:rsidRDefault="002A5555" w:rsidP="002A5555">
            <w:pPr>
              <w:pStyle w:val="Balk2"/>
              <w:rPr>
                <w:rFonts w:ascii="Times New Roman" w:eastAsiaTheme="minorEastAsia" w:hAnsi="Times New Roman" w:cs="Times New Roman"/>
                <w:szCs w:val="22"/>
              </w:rPr>
            </w:pPr>
            <w:r>
              <w:rPr>
                <w:rFonts w:ascii="Times New Roman" w:eastAsiaTheme="minorEastAsia" w:hAnsi="Times New Roman" w:cs="Times New Roman"/>
                <w:szCs w:val="22"/>
              </w:rPr>
              <w:t>sERTİFİKA VE ÜYELİKLER</w:t>
            </w:r>
          </w:p>
          <w:p w14:paraId="435731F9" w14:textId="0324ED09" w:rsidR="000928A3" w:rsidRDefault="000928A3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SERTİFİKALAR:</w:t>
            </w:r>
          </w:p>
          <w:p w14:paraId="728136D5" w14:textId="3AA62200" w:rsidR="002A5555" w:rsidRDefault="002A5555" w:rsidP="004D3011">
            <w:pPr>
              <w:rPr>
                <w:rFonts w:ascii="Times New Roman" w:hAnsi="Times New Roman" w:cs="Times New Roman"/>
              </w:rPr>
            </w:pPr>
            <w:r w:rsidRPr="002A5555">
              <w:rPr>
                <w:rFonts w:ascii="Times New Roman" w:hAnsi="Times New Roman" w:cs="Times New Roman"/>
              </w:rPr>
              <w:t>@SERIFIKA@</w:t>
            </w:r>
          </w:p>
          <w:p w14:paraId="12732888" w14:textId="77777777" w:rsidR="000928A3" w:rsidRPr="002A5555" w:rsidRDefault="000928A3" w:rsidP="004D3011">
            <w:pPr>
              <w:rPr>
                <w:rFonts w:ascii="Times New Roman" w:hAnsi="Times New Roman" w:cs="Times New Roman"/>
              </w:rPr>
            </w:pPr>
          </w:p>
          <w:p w14:paraId="3B93CBB5" w14:textId="66E69B4E" w:rsidR="002A5555" w:rsidRDefault="002A5555" w:rsidP="004D3011">
            <w:pPr>
              <w:rPr>
                <w:rFonts w:ascii="Times New Roman" w:hAnsi="Times New Roman" w:cs="Times New Roman"/>
              </w:rPr>
            </w:pPr>
          </w:p>
          <w:p w14:paraId="37E0FE7D" w14:textId="722A0E21" w:rsidR="000928A3" w:rsidRPr="002A5555" w:rsidRDefault="000928A3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ÜYELİKLER:</w:t>
            </w:r>
          </w:p>
          <w:p w14:paraId="2357398B" w14:textId="77777777" w:rsidR="002A5555" w:rsidRPr="002A5555" w:rsidRDefault="002A5555" w:rsidP="004D3011">
            <w:pPr>
              <w:rPr>
                <w:rFonts w:ascii="Times New Roman" w:hAnsi="Times New Roman" w:cs="Times New Roman"/>
              </w:rPr>
            </w:pPr>
            <w:r w:rsidRPr="002A5555">
              <w:rPr>
                <w:rFonts w:ascii="Times New Roman" w:hAnsi="Times New Roman" w:cs="Times New Roman"/>
              </w:rPr>
              <w:t>@UYELİK@</w:t>
            </w:r>
          </w:p>
          <w:p w14:paraId="1EEC0C3F" w14:textId="77777777" w:rsidR="002A5555" w:rsidRDefault="002A5555" w:rsidP="004D301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</w:p>
          <w:p w14:paraId="79624789" w14:textId="23B5093A" w:rsidR="002A5555" w:rsidRDefault="002A5555" w:rsidP="002A5555">
            <w:pPr>
              <w:pStyle w:val="Balk2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sz w:val="18"/>
                <w:szCs w:val="22"/>
              </w:rPr>
            </w:pPr>
            <w:r>
              <w:rPr>
                <w:rFonts w:ascii="Times New Roman" w:hAnsi="Times New Roman" w:cs="Times New Roman"/>
              </w:rPr>
              <w:t>HOBİLER</w:t>
            </w:r>
          </w:p>
          <w:p w14:paraId="1C4FE39E" w14:textId="45239EDD" w:rsidR="002A5555" w:rsidRPr="002A5555" w:rsidRDefault="002A5555" w:rsidP="004D301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2A5555">
              <w:rPr>
                <w:rFonts w:ascii="Times New Roman" w:hAnsi="Times New Roman" w:cs="Times New Roman"/>
              </w:rPr>
              <w:t>@HOBI@</w:t>
            </w:r>
          </w:p>
        </w:tc>
      </w:tr>
    </w:tbl>
    <w:p w14:paraId="73A453A0" w14:textId="77777777" w:rsidR="0043117B" w:rsidRPr="002A5555" w:rsidRDefault="00574712" w:rsidP="000C45FF">
      <w:pPr>
        <w:tabs>
          <w:tab w:val="left" w:pos="990"/>
        </w:tabs>
        <w:rPr>
          <w:rFonts w:ascii="Times New Roman" w:hAnsi="Times New Roman" w:cs="Times New Roman"/>
        </w:rPr>
      </w:pPr>
    </w:p>
    <w:sectPr w:rsidR="0043117B" w:rsidRPr="002A5555" w:rsidSect="00AE7882">
      <w:head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B92F1" w14:textId="77777777" w:rsidR="00574712" w:rsidRDefault="00574712" w:rsidP="000C45FF">
      <w:r>
        <w:separator/>
      </w:r>
    </w:p>
  </w:endnote>
  <w:endnote w:type="continuationSeparator" w:id="0">
    <w:p w14:paraId="027DD0D3" w14:textId="77777777" w:rsidR="00574712" w:rsidRDefault="0057471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C9611" w14:textId="77777777" w:rsidR="00574712" w:rsidRDefault="00574712" w:rsidP="000C45FF">
      <w:r>
        <w:separator/>
      </w:r>
    </w:p>
  </w:footnote>
  <w:footnote w:type="continuationSeparator" w:id="0">
    <w:p w14:paraId="68AA52D6" w14:textId="77777777" w:rsidR="00574712" w:rsidRDefault="0057471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A630" w14:textId="77777777" w:rsidR="000C45FF" w:rsidRDefault="000C45FF">
    <w:pPr>
      <w:pStyle w:val="stBilgi"/>
    </w:pPr>
    <w:r>
      <w:rPr>
        <w:noProof/>
        <w:lang w:bidi="tr-TR"/>
      </w:rPr>
      <w:drawing>
        <wp:anchor distT="0" distB="0" distL="114300" distR="114300" simplePos="0" relativeHeight="251658240" behindDoc="1" locked="0" layoutInCell="1" allowOverlap="1" wp14:anchorId="4F946216" wp14:editId="0A83C7DA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55"/>
    <w:rsid w:val="00036450"/>
    <w:rsid w:val="000928A3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A5555"/>
    <w:rsid w:val="0030481B"/>
    <w:rsid w:val="003156FC"/>
    <w:rsid w:val="003254B5"/>
    <w:rsid w:val="0037121F"/>
    <w:rsid w:val="003A1DAC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54B8C"/>
    <w:rsid w:val="00574712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10F62"/>
    <w:rsid w:val="00901791"/>
    <w:rsid w:val="009260CD"/>
    <w:rsid w:val="00952C25"/>
    <w:rsid w:val="009F7674"/>
    <w:rsid w:val="00A2118D"/>
    <w:rsid w:val="00AD76E2"/>
    <w:rsid w:val="00AE788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19EE"/>
    <w:rsid w:val="00D2522B"/>
    <w:rsid w:val="00D422DE"/>
    <w:rsid w:val="00D5459D"/>
    <w:rsid w:val="00D937C9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FAE6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359E4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2ABD"/>
    <w:rPr>
      <w:caps/>
      <w:color w:val="000000" w:themeColor="text1"/>
      <w:sz w:val="96"/>
      <w:szCs w:val="76"/>
    </w:rPr>
  </w:style>
  <w:style w:type="character" w:styleId="Vurgu">
    <w:name w:val="Emphasis"/>
    <w:basedOn w:val="VarsaylanParagrafYazTipi"/>
    <w:uiPriority w:val="11"/>
    <w:semiHidden/>
    <w:qFormat/>
    <w:rsid w:val="00E25A26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arih">
    <w:name w:val="Date"/>
    <w:basedOn w:val="Normal"/>
    <w:next w:val="Normal"/>
    <w:link w:val="TarihChar"/>
    <w:uiPriority w:val="99"/>
    <w:rsid w:val="00036450"/>
  </w:style>
  <w:style w:type="character" w:customStyle="1" w:styleId="TarihChar">
    <w:name w:val="Tarih Char"/>
    <w:basedOn w:val="VarsaylanParagrafYazTipi"/>
    <w:link w:val="Tarih"/>
    <w:uiPriority w:val="99"/>
    <w:rsid w:val="00036450"/>
    <w:rPr>
      <w:sz w:val="18"/>
      <w:szCs w:val="22"/>
    </w:rPr>
  </w:style>
  <w:style w:type="character" w:styleId="Kpr">
    <w:name w:val="Hyperlink"/>
    <w:basedOn w:val="VarsaylanParagrafYazTipi"/>
    <w:uiPriority w:val="99"/>
    <w:unhideWhenUsed/>
    <w:rsid w:val="00281FD5"/>
    <w:rPr>
      <w:color w:val="B85A22" w:themeColor="accent2" w:themeShade="BF"/>
      <w:u w:val="single"/>
    </w:rPr>
  </w:style>
  <w:style w:type="character" w:styleId="zmlenmeyenBahsetme">
    <w:name w:val="Unresolved Mention"/>
    <w:basedOn w:val="VarsaylanParagrafYazTipi"/>
    <w:uiPriority w:val="99"/>
    <w:semiHidden/>
    <w:rsid w:val="004813B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C45FF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C45FF"/>
    <w:rPr>
      <w:sz w:val="22"/>
      <w:szCs w:val="22"/>
    </w:rPr>
  </w:style>
  <w:style w:type="table" w:styleId="TabloKlavuzu">
    <w:name w:val="Table Grid"/>
    <w:basedOn w:val="NormalTablo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B2ABD"/>
    <w:rPr>
      <w:color w:val="808080"/>
    </w:rPr>
  </w:style>
  <w:style w:type="paragraph" w:styleId="Altyaz">
    <w:name w:val="Subtitle"/>
    <w:basedOn w:val="Normal"/>
    <w:next w:val="Normal"/>
    <w:link w:val="Altyaz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basedOn w:val="VarsaylanParagrafYazTipi"/>
    <w:link w:val="Altyaz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alk3Char">
    <w:name w:val="Başlık 3 Char"/>
    <w:basedOn w:val="VarsaylanParagrafYazTipi"/>
    <w:link w:val="Bal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Balk4Char">
    <w:name w:val="Başlık 4 Char"/>
    <w:basedOn w:val="VarsaylanParagrafYazTipi"/>
    <w:link w:val="Balk4"/>
    <w:uiPriority w:val="9"/>
    <w:rsid w:val="00B359E4"/>
    <w:rPr>
      <w:b/>
      <w:sz w:val="18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1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19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koy\AppData\Local\Microsoft\Office\16.0\DTS\tr-TR%7b65B88036-DB02-47EF-AB53-3703A7BD8FDC%7d\%7b3A2EBFA6-8626-4292-BCD5-3633504BC2C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E987BB7E7C421E95CF460BFB5DFE4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F9A0A9-2368-4F14-8912-2B71ED82C924}"/>
      </w:docPartPr>
      <w:docPartBody>
        <w:p w:rsidR="003F60A7" w:rsidRDefault="00032BBE">
          <w:pPr>
            <w:pStyle w:val="5FE987BB7E7C421E95CF460BFB5DFE4F"/>
          </w:pPr>
          <w:r w:rsidRPr="00CB0055">
            <w:rPr>
              <w:lang w:bidi="tr-TR"/>
            </w:rPr>
            <w:t>İletişim</w:t>
          </w:r>
        </w:p>
      </w:docPartBody>
    </w:docPart>
    <w:docPart>
      <w:docPartPr>
        <w:name w:val="296AF8E822EF449682EA98A0AB27BF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98C931-DA38-4735-9F75-22F3B3AE1A54}"/>
      </w:docPartPr>
      <w:docPartBody>
        <w:p w:rsidR="003F60A7" w:rsidRDefault="00032BBE">
          <w:pPr>
            <w:pStyle w:val="296AF8E822EF449682EA98A0AB27BFAE"/>
          </w:pPr>
          <w:r w:rsidRPr="004D3011">
            <w:rPr>
              <w:lang w:bidi="tr-TR"/>
            </w:rPr>
            <w:t>E-POSTA:</w:t>
          </w:r>
        </w:p>
      </w:docPartBody>
    </w:docPart>
    <w:docPart>
      <w:docPartPr>
        <w:name w:val="35818F59ED8A47B788E09A2862524DC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11475DD-E9F1-41CD-A75F-3C8C702EDD97}"/>
      </w:docPartPr>
      <w:docPartBody>
        <w:p w:rsidR="003F60A7" w:rsidRDefault="00032BBE">
          <w:pPr>
            <w:pStyle w:val="35818F59ED8A47B788E09A2862524DCC"/>
          </w:pPr>
          <w:r w:rsidRPr="00036450">
            <w:rPr>
              <w:lang w:bidi="tr-TR"/>
            </w:rPr>
            <w:t>EĞİTİM</w:t>
          </w:r>
        </w:p>
      </w:docPartBody>
    </w:docPart>
    <w:docPart>
      <w:docPartPr>
        <w:name w:val="D36B4F148A9744C18861730E2DE9CC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0C0F54-293B-4DA2-95CA-A53B1D4BA205}"/>
      </w:docPartPr>
      <w:docPartBody>
        <w:p w:rsidR="003F60A7" w:rsidRDefault="00032BBE">
          <w:pPr>
            <w:pStyle w:val="D36B4F148A9744C18861730E2DE9CC5B"/>
          </w:pPr>
          <w:r w:rsidRPr="00036450">
            <w:rPr>
              <w:lang w:bidi="tr-TR"/>
            </w:rPr>
            <w:t>İŞ TECRÜBESİ</w:t>
          </w:r>
        </w:p>
      </w:docPartBody>
    </w:docPart>
    <w:docPart>
      <w:docPartPr>
        <w:name w:val="C50DC6D78DA1477E93749EC7F5A542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C963A6-201E-4C9B-A0A8-612475C18361}"/>
      </w:docPartPr>
      <w:docPartBody>
        <w:p w:rsidR="003F60A7" w:rsidRDefault="00032BBE">
          <w:pPr>
            <w:pStyle w:val="C50DC6D78DA1477E93749EC7F5A54290"/>
          </w:pPr>
          <w:r w:rsidRPr="00036450">
            <w:rPr>
              <w:rStyle w:val="Balk2Char"/>
              <w:lang w:bidi="tr-TR"/>
            </w:rPr>
            <w:t>YETENEKLER</w:t>
          </w:r>
        </w:p>
      </w:docPartBody>
    </w:docPart>
    <w:docPart>
      <w:docPartPr>
        <w:name w:val="73AE02C92EAA4D8C972398CC44D5D5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E8198EF-7F8C-4BDE-870A-CDB50B925305}"/>
      </w:docPartPr>
      <w:docPartBody>
        <w:p w:rsidR="003F60A7" w:rsidRDefault="00FB2DA3" w:rsidP="00FB2DA3">
          <w:pPr>
            <w:pStyle w:val="73AE02C92EAA4D8C972398CC44D5D56F"/>
          </w:pPr>
          <w:r w:rsidRPr="004D3011">
            <w:rPr>
              <w:lang w:bidi="tr-TR"/>
            </w:rPr>
            <w:t>TELEFON: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A3"/>
    <w:rsid w:val="00032BBE"/>
    <w:rsid w:val="003F60A7"/>
    <w:rsid w:val="00AC5215"/>
    <w:rsid w:val="00C573D3"/>
    <w:rsid w:val="00FB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qFormat/>
    <w:rsid w:val="00FB2DA3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5FE987BB7E7C421E95CF460BFB5DFE4F">
    <w:name w:val="5FE987BB7E7C421E95CF460BFB5DFE4F"/>
  </w:style>
  <w:style w:type="paragraph" w:customStyle="1" w:styleId="296AF8E822EF449682EA98A0AB27BFAE">
    <w:name w:val="296AF8E822EF449682EA98A0AB27BFAE"/>
  </w:style>
  <w:style w:type="character" w:styleId="Kpr">
    <w:name w:val="Hyperlink"/>
    <w:basedOn w:val="VarsaylanParagrafYazTipi"/>
    <w:uiPriority w:val="99"/>
    <w:unhideWhenUsed/>
    <w:rPr>
      <w:color w:val="C45911" w:themeColor="accent2" w:themeShade="BF"/>
      <w:u w:val="single"/>
    </w:rPr>
  </w:style>
  <w:style w:type="paragraph" w:customStyle="1" w:styleId="35818F59ED8A47B788E09A2862524DCC">
    <w:name w:val="35818F59ED8A47B788E09A2862524DCC"/>
  </w:style>
  <w:style w:type="paragraph" w:customStyle="1" w:styleId="D36B4F148A9744C18861730E2DE9CC5B">
    <w:name w:val="D36B4F148A9744C18861730E2DE9CC5B"/>
  </w:style>
  <w:style w:type="character" w:customStyle="1" w:styleId="Balk2Char">
    <w:name w:val="Başlık 2 Char"/>
    <w:basedOn w:val="VarsaylanParagrafYazTipi"/>
    <w:link w:val="Balk2"/>
    <w:uiPriority w:val="9"/>
    <w:rsid w:val="00FB2DA3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50DC6D78DA1477E93749EC7F5A54290">
    <w:name w:val="C50DC6D78DA1477E93749EC7F5A54290"/>
  </w:style>
  <w:style w:type="paragraph" w:customStyle="1" w:styleId="73AE02C92EAA4D8C972398CC44D5D56F">
    <w:name w:val="73AE02C92EAA4D8C972398CC44D5D56F"/>
    <w:rsid w:val="00FB2D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{3A2EBFA6-8626-4292-BCD5-3633504BC2C5}tf00546271_win32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2022-01-07T18:36:00Z</dcterms:created>
  <dcterms:modified xsi:type="dcterms:W3CDTF">2022-01-27T13:42:00Z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