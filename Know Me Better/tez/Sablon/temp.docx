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230"/>
      </w:tblGrid>
      <w:tr w:rsidR="001B2ABD" w:rsidRPr="002A5555" w14:paraId="2413230B" w14:textId="77777777" w:rsidTr="000928A3">
        <w:trPr>
          <w:trHeight w:val="4646"/>
        </w:trPr>
        <w:tc>
          <w:tcPr>
            <w:tcW w:w="3627" w:type="dxa"/>
            <w:vAlign w:val="bottom"/>
          </w:tcPr>
          <w:p w14:paraId="0E8669CF" w14:textId="5F75C5E9" w:rsidR="001B2ABD" w:rsidRPr="002A5555" w:rsidRDefault="001B2ABD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14:paraId="5595ED8F" w14:textId="77777777" w:rsidR="001B2ABD" w:rsidRPr="002A5555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  <w:vAlign w:val="bottom"/>
          </w:tcPr>
          <w:p w14:paraId="7F40DD7E" w14:textId="11781C2B" w:rsidR="002A5555" w:rsidRDefault="003A1DAC" w:rsidP="002A5555">
            <w:pPr>
              <w:pStyle w:val="KonuBal"/>
              <w:rPr>
                <w:rFonts w:ascii="Times New Roman" w:hAnsi="Times New Roman" w:cs="Times New Roman"/>
                <w:sz w:val="72"/>
                <w:szCs w:val="72"/>
              </w:rPr>
            </w:pPr>
            <w:r w:rsidRPr="003A1DAC">
              <w:rPr>
                <w:rFonts w:ascii="Times New Roman" w:hAnsi="Times New Roman" w:cs="Times New Roman"/>
                <w:noProof/>
                <w:sz w:val="72"/>
                <w:szCs w:val="7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EFAE82" wp14:editId="68058FC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802640</wp:posOffset>
                      </wp:positionV>
                      <wp:extent cx="2360930" cy="1404620"/>
                      <wp:effectExtent l="0" t="0" r="0" b="2540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FDDF8" w14:textId="6FBFC5D7" w:rsidR="003A1DAC" w:rsidRPr="003A1DAC" w:rsidRDefault="003A1DAC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Sefa Emre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FAE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4.95pt;margin-top:63.2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" filled="f" stroked="f">
                      <v:textbox style="mso-fit-shape-to-text:t">
                        <w:txbxContent>
                          <w:p w14:paraId="36AFDDF8" w14:textId="6FBFC5D7" w:rsidR="003A1DAC" w:rsidRPr="003A1DAC" w:rsidRDefault="003A1DAC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@AD@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EDE6EE" w14:textId="19880016" w:rsidR="002A5555" w:rsidRPr="002A5555" w:rsidRDefault="002A5555" w:rsidP="002A5555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Akkoyun</w:t>
            </w:r>
          </w:p>
          <w:p w14:paraId="448B0387" w14:textId="12FB043A" w:rsidR="001B2ABD" w:rsidRPr="002A5555" w:rsidRDefault="001B2ABD" w:rsidP="001B2ABD">
            <w:pPr>
              <w:pStyle w:val="Altyaz"/>
              <w:rPr>
                <w:rFonts w:ascii="Times New Roman" w:hAnsi="Times New Roman" w:cs="Times New Roman"/>
              </w:rPr>
            </w:pPr>
          </w:p>
        </w:tc>
      </w:tr>
      <w:tr w:rsidR="001B2ABD" w:rsidRPr="002A5555" w14:paraId="3FDBF073" w14:textId="77777777" w:rsidTr="000928A3">
        <w:trPr>
          <w:trHeight w:val="10297"/>
        </w:trPr>
        <w:tc>
          <w:tcPr>
            <w:tcW w:w="3627" w:type="dxa"/>
          </w:tcPr>
          <w:p w14:paraId="2DCEB646" w14:textId="77777777" w:rsidR="00036450" w:rsidRPr="002A5555" w:rsidRDefault="00036450" w:rsidP="00036450">
            <w:pPr>
              <w:rPr>
                <w:rFonts w:ascii="Times New Roman" w:hAnsi="Times New Roman" w:cs="Times New Roman"/>
              </w:rPr>
            </w:pPr>
          </w:p>
          <w:p w14:paraId="4FA442BC" w14:textId="42C34CFF" w:rsidR="000928A3" w:rsidRDefault="000928A3" w:rsidP="000928A3">
            <w:pPr>
              <w:pStyle w:val="Balk3"/>
              <w:tabs>
                <w:tab w:val="center" w:pos="169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Doğum Tarihi</w:t>
            </w:r>
          </w:p>
          <w:p w14:paraId="596DA641" w14:textId="2BA7D6F6" w:rsidR="000928A3" w:rsidRPr="000928A3" w:rsidRDefault="000928A3" w:rsidP="000928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20.08.1993</w:t>
            </w:r>
          </w:p>
          <w:p w14:paraId="43D3D005" w14:textId="6BA10993" w:rsidR="004D3011" w:rsidRDefault="00574712" w:rsidP="000928A3">
            <w:pPr>
              <w:pStyle w:val="Balk3"/>
              <w:tabs>
                <w:tab w:val="center" w:pos="1698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54003311"/>
                <w:placeholder>
                  <w:docPart w:val="5FE987BB7E7C421E95CF460BFB5DFE4F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2A5555">
                  <w:rPr>
                    <w:rFonts w:ascii="Times New Roman" w:hAnsi="Times New Roman" w:cs="Times New Roman"/>
                    <w:lang w:bidi="tr-TR"/>
                  </w:rPr>
                  <w:t>İletişim</w:t>
                </w:r>
              </w:sdtContent>
            </w:sdt>
            <w:r w:rsidR="000928A3">
              <w:rPr>
                <w:rFonts w:ascii="Times New Roman" w:hAnsi="Times New Roman" w:cs="Times New Roman"/>
              </w:rPr>
              <w:tab/>
            </w:r>
          </w:p>
          <w:p w14:paraId="6AA76E54" w14:textId="72AC2735" w:rsidR="000928A3" w:rsidRDefault="000928A3" w:rsidP="004D3011">
            <w:pPr>
              <w:rPr>
                <w:rFonts w:ascii="Times New Roman" w:hAnsi="Times New Roman" w:cs="Times New Roman"/>
              </w:rPr>
            </w:pPr>
          </w:p>
          <w:p w14:paraId="516912A4" w14:textId="002E7909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ADRES:</w:t>
            </w:r>
          </w:p>
          <w:p w14:paraId="11E60711" w14:textId="50720BC4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Atakum/Samsun</w:t>
            </w:r>
          </w:p>
          <w:p w14:paraId="384679B3" w14:textId="77777777" w:rsidR="000928A3" w:rsidRDefault="000928A3" w:rsidP="004D3011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650679304"/>
              <w:placeholder>
                <w:docPart w:val="73AE02C92EAA4D8C972398CC44D5D56F"/>
              </w:placeholder>
              <w:temporary/>
              <w:showingPlcHdr/>
              <w15:appearance w15:val="hidden"/>
            </w:sdtPr>
            <w:sdtEndPr/>
            <w:sdtContent>
              <w:p w14:paraId="71A1160F" w14:textId="4C02E7EC" w:rsidR="000928A3" w:rsidRPr="002A5555" w:rsidRDefault="000928A3" w:rsidP="004D3011">
                <w:pPr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TELEFON:</w:t>
                </w:r>
              </w:p>
            </w:sdtContent>
          </w:sdt>
          <w:p w14:paraId="375F75FC" w14:textId="72C3568B" w:rsidR="004D3011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05074900493</w:t>
            </w:r>
          </w:p>
          <w:p w14:paraId="643E0D00" w14:textId="77777777" w:rsidR="004D3011" w:rsidRPr="002A5555" w:rsidRDefault="004D3011" w:rsidP="004D3011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240260293"/>
              <w:placeholder>
                <w:docPart w:val="296AF8E822EF449682EA98A0AB27BFAE"/>
              </w:placeholder>
              <w:temporary/>
              <w:showingPlcHdr/>
              <w15:appearance w15:val="hidden"/>
            </w:sdtPr>
            <w:sdtEndPr/>
            <w:sdtContent>
              <w:p w14:paraId="3B85ABA4" w14:textId="2E69605A" w:rsidR="004D3011" w:rsidRDefault="004D3011" w:rsidP="004D3011">
                <w:pPr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E-POSTA:</w:t>
                </w:r>
              </w:p>
            </w:sdtContent>
          </w:sdt>
          <w:p w14:paraId="1BA2375C" w14:textId="19C2F0FD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akkoyunemre@gmail.com</w:t>
            </w:r>
          </w:p>
          <w:p w14:paraId="05917C7F" w14:textId="081FFBCE" w:rsidR="004D3011" w:rsidRPr="002A5555" w:rsidRDefault="000928A3" w:rsidP="00CB0055">
            <w:pPr>
              <w:pStyle w:val="Balk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SÜRÜCÜ LİSANSI</w:t>
            </w:r>
          </w:p>
          <w:p w14:paraId="44B48271" w14:textId="363C6A28" w:rsidR="004D3011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sınıfı</w:t>
            </w:r>
          </w:p>
        </w:tc>
        <w:tc>
          <w:tcPr>
            <w:tcW w:w="725" w:type="dxa"/>
          </w:tcPr>
          <w:p w14:paraId="5BFD0776" w14:textId="77777777" w:rsidR="001B2ABD" w:rsidRPr="002A5555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3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35818F59ED8A47B788E09A2862524DCC"/>
              </w:placeholder>
              <w:temporary/>
              <w:showingPlcHdr/>
              <w15:appearance w15:val="hidden"/>
            </w:sdtPr>
            <w:sdtEndPr/>
            <w:sdtContent>
              <w:p w14:paraId="15140E9D" w14:textId="77777777" w:rsidR="001B2ABD" w:rsidRPr="002A5555" w:rsidRDefault="00E25A26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EĞİTİM</w:t>
                </w:r>
              </w:p>
            </w:sdtContent>
          </w:sdt>
          <w:p w14:paraId="354B1C81" w14:textId="20165F25" w:rsidR="002A5555" w:rsidRDefault="002A5555" w:rsidP="00036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Anadolu Üniversitesi </w:t>
            </w:r>
          </w:p>
          <w:p w14:paraId="154CD840" w14:textId="4010BF81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5D8F90CD" w14:textId="67B2F99D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581EE083" w14:textId="3397F1AF" w:rsidR="000928A3" w:rsidRDefault="000928A3" w:rsidP="00036450">
            <w:pPr>
              <w:rPr>
                <w:rFonts w:ascii="Times New Roman" w:hAnsi="Times New Roman" w:cs="Times New Roman"/>
              </w:rPr>
            </w:pPr>
          </w:p>
          <w:p w14:paraId="671F9639" w14:textId="77777777" w:rsidR="000928A3" w:rsidRPr="002A5555" w:rsidRDefault="000928A3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D36B4F148A9744C18861730E2DE9CC5B"/>
              </w:placeholder>
              <w:temporary/>
              <w:showingPlcHdr/>
              <w15:appearance w15:val="hidden"/>
            </w:sdtPr>
            <w:sdtEndPr/>
            <w:sdtContent>
              <w:p w14:paraId="4918AAC9" w14:textId="77777777" w:rsidR="00036450" w:rsidRPr="002A5555" w:rsidRDefault="00036450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Fonts w:ascii="Times New Roman" w:hAnsi="Times New Roman" w:cs="Times New Roman"/>
                    <w:lang w:bidi="tr-TR"/>
                  </w:rPr>
                  <w:t>İŞ TECRÜBESİ</w:t>
                </w:r>
              </w:p>
            </w:sdtContent>
          </w:sdt>
          <w:p w14:paraId="3E8EAF3D" w14:textId="41D2E5C5" w:rsidR="004D3011" w:rsidRDefault="002A5555" w:rsidP="002A5555">
            <w:pPr>
              <w:pStyle w:val="Balk4"/>
              <w:rPr>
                <w:rFonts w:ascii="Times New Roman" w:hAnsi="Times New Roman" w:cs="Times New Roman"/>
                <w:b w:val="0"/>
                <w:bCs/>
                <w:lang w:bidi="tr-TR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Uşak, Tunceli, Samsun Jandarma</w:t>
            </w:r>
            <w:r w:rsidR="00036450" w:rsidRPr="002A5555">
              <w:rPr>
                <w:rFonts w:ascii="Times New Roman" w:hAnsi="Times New Roman" w:cs="Times New Roman"/>
                <w:b w:val="0"/>
                <w:bCs/>
                <w:lang w:bidi="tr-TR"/>
              </w:rPr>
              <w:t xml:space="preserve"> </w:t>
            </w:r>
          </w:p>
          <w:p w14:paraId="52C580F8" w14:textId="7DF19217" w:rsidR="000928A3" w:rsidRDefault="000928A3" w:rsidP="000928A3">
            <w:pPr>
              <w:rPr>
                <w:lang w:bidi="tr-TR"/>
              </w:rPr>
            </w:pPr>
          </w:p>
          <w:p w14:paraId="377E810E" w14:textId="77777777" w:rsidR="000928A3" w:rsidRPr="000928A3" w:rsidRDefault="000928A3" w:rsidP="000928A3">
            <w:pPr>
              <w:rPr>
                <w:lang w:bidi="tr-TR"/>
              </w:rPr>
            </w:pPr>
          </w:p>
          <w:p w14:paraId="02E57C9F" w14:textId="77777777" w:rsidR="004D3011" w:rsidRPr="002A5555" w:rsidRDefault="004D3011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669594239"/>
              <w:placeholder>
                <w:docPart w:val="C50DC6D78DA1477E93749EC7F5A54290"/>
              </w:placeholder>
              <w:temporary/>
              <w:showingPlcHdr/>
              <w15:appearance w15:val="hidden"/>
            </w:sdtPr>
            <w:sdtEndPr/>
            <w:sdtContent>
              <w:p w14:paraId="38EAA1D9" w14:textId="77777777" w:rsidR="00036450" w:rsidRPr="002A5555" w:rsidRDefault="00180329" w:rsidP="00036450">
                <w:pPr>
                  <w:pStyle w:val="Balk2"/>
                  <w:rPr>
                    <w:rFonts w:ascii="Times New Roman" w:hAnsi="Times New Roman" w:cs="Times New Roman"/>
                  </w:rPr>
                </w:pPr>
                <w:r w:rsidRPr="002A5555">
                  <w:rPr>
                    <w:rStyle w:val="Balk2Char"/>
                    <w:rFonts w:ascii="Times New Roman" w:hAnsi="Times New Roman" w:cs="Times New Roman"/>
                    <w:b/>
                    <w:lang w:bidi="tr-TR"/>
                  </w:rPr>
                  <w:t>YETENEKLER</w:t>
                </w:r>
              </w:p>
            </w:sdtContent>
          </w:sdt>
          <w:p w14:paraId="318CC756" w14:textId="1FB84E3E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BİLGİSAYAR YETENEKLER:</w:t>
            </w:r>
          </w:p>
          <w:p w14:paraId="62489179" w14:textId="7D1BE0D2" w:rsidR="00036450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MS Office</w:t>
            </w:r>
          </w:p>
          <w:p w14:paraId="7F1984B9" w14:textId="0B29C3F1" w:rsidR="002A5555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5C4E9D76" w14:textId="4EFB9873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251452CA" w14:textId="0FA6B6CC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DİL YETENEKLERİ:</w:t>
            </w:r>
          </w:p>
          <w:p w14:paraId="6D698C63" w14:textId="17B8CF26" w:rsidR="002A5555" w:rsidRDefault="002A5555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  <w:t>İngilizce, Arapça, Kürtçe</w:t>
            </w:r>
          </w:p>
          <w:p w14:paraId="7C4A6C4C" w14:textId="563A592E" w:rsidR="000928A3" w:rsidRDefault="000928A3" w:rsidP="004D3011">
            <w:pPr>
              <w:rPr>
                <w:rFonts w:ascii="Times New Roman" w:hAnsi="Times New Roman" w:cs="Times New Roman"/>
                <w:noProof/>
                <w:color w:val="000000" w:themeColor="text1"/>
                <w:lang w:bidi="tr-TR"/>
              </w:rPr>
            </w:pPr>
          </w:p>
          <w:p w14:paraId="53459108" w14:textId="3CD3783A" w:rsidR="002A5555" w:rsidRDefault="002A5555" w:rsidP="002A5555">
            <w:pPr>
              <w:pStyle w:val="Balk2"/>
              <w:rPr>
                <w:rFonts w:ascii="Times New Roman" w:eastAsiaTheme="minorEastAsia" w:hAnsi="Times New Roman" w:cs="Times New Roman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Cs w:val="22"/>
              </w:rPr>
              <w:t>sERTİFİKA VE ÜYELİKLER</w:t>
            </w:r>
          </w:p>
          <w:p w14:paraId="435731F9" w14:textId="0324ED09" w:rsidR="000928A3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SERTİFİKALAR:</w:t>
            </w:r>
          </w:p>
          <w:p w14:paraId="728136D5" w14:textId="3AA62200" w:rsidR="002A5555" w:rsidRDefault="002A5555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 Sertifikası</w:t>
            </w:r>
          </w:p>
          <w:p w14:paraId="12732888" w14:textId="77777777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</w:p>
          <w:p w14:paraId="3B93CBB5" w14:textId="66E69B4E" w:rsidR="002A5555" w:rsidRDefault="002A5555" w:rsidP="004D3011">
            <w:pPr>
              <w:rPr>
                <w:rFonts w:ascii="Times New Roman" w:hAnsi="Times New Roman" w:cs="Times New Roman"/>
              </w:rPr>
            </w:pPr>
          </w:p>
          <w:p w14:paraId="37E0FE7D" w14:textId="722A0E21" w:rsidR="000928A3" w:rsidRPr="002A5555" w:rsidRDefault="000928A3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ÜYELİKLER:</w:t>
            </w:r>
          </w:p>
          <w:p w14:paraId="2357398B" w14:textId="77777777" w:rsidR="002A5555" w:rsidRPr="002A5555" w:rsidRDefault="002A5555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1EEC0C3F" w14:textId="77777777" w:rsidR="002A5555" w:rsidRDefault="002A5555" w:rsidP="004D301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</w:p>
          <w:p w14:paraId="79624789" w14:textId="23B5093A" w:rsidR="002A5555" w:rsidRDefault="002A5555" w:rsidP="002A5555">
            <w:pPr>
              <w:pStyle w:val="Balk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HOBİLER</w:t>
            </w:r>
          </w:p>
          <w:p w14:paraId="1C4FE39E" w14:textId="45239EDD" w:rsidR="002A5555" w:rsidRPr="002A5555" w:rsidRDefault="002A5555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</w:rPr>
              <w:t>Masaj yaptırmak,Yemek yemek, Yatmak</w:t>
            </w:r>
          </w:p>
        </w:tc>
      </w:tr>
    </w:tbl>
    <w:p w14:paraId="73A453A0" w14:textId="77777777" w:rsidR="0043117B" w:rsidRPr="002A5555" w:rsidRDefault="00574712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2A5555" w:rsidSect="00AE7882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92F1" w14:textId="77777777" w:rsidR="00574712" w:rsidRDefault="00574712" w:rsidP="000C45FF">
      <w:r>
        <w:separator/>
      </w:r>
    </w:p>
  </w:endnote>
  <w:endnote w:type="continuationSeparator" w:id="0">
    <w:p w14:paraId="027DD0D3" w14:textId="77777777" w:rsidR="00574712" w:rsidRDefault="005747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9611" w14:textId="77777777" w:rsidR="00574712" w:rsidRDefault="00574712" w:rsidP="000C45FF">
      <w:r>
        <w:separator/>
      </w:r>
    </w:p>
  </w:footnote>
  <w:footnote w:type="continuationSeparator" w:id="0">
    <w:p w14:paraId="68AA52D6" w14:textId="77777777" w:rsidR="00574712" w:rsidRDefault="0057471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A630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4F946216" wp14:editId="0A83C7DA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55"/>
    <w:rsid w:val="00036450"/>
    <w:rsid w:val="000928A3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5555"/>
    <w:rsid w:val="0030481B"/>
    <w:rsid w:val="003156FC"/>
    <w:rsid w:val="003254B5"/>
    <w:rsid w:val="0037121F"/>
    <w:rsid w:val="003A1DAC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4B8C"/>
    <w:rsid w:val="0057471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10F62"/>
    <w:rsid w:val="00901791"/>
    <w:rsid w:val="009260CD"/>
    <w:rsid w:val="00952C25"/>
    <w:rsid w:val="009F7674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AE6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koy\AppData\Local\Microsoft\Office\16.0\DTS\tr-TR%7b65B88036-DB02-47EF-AB53-3703A7BD8FDC%7d\%7b3A2EBFA6-8626-4292-BCD5-3633504BC2C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E987BB7E7C421E95CF460BFB5DFE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F9A0A9-2368-4F14-8912-2B71ED82C924}"/>
      </w:docPartPr>
      <w:docPartBody>
        <w:p w:rsidR="003F60A7" w:rsidRDefault="00032BBE">
          <w:pPr>
            <w:pStyle w:val="5FE987BB7E7C421E95CF460BFB5DFE4F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296AF8E822EF449682EA98A0AB27BF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98C931-DA38-4735-9F75-22F3B3AE1A54}"/>
      </w:docPartPr>
      <w:docPartBody>
        <w:p w:rsidR="003F60A7" w:rsidRDefault="00032BBE">
          <w:pPr>
            <w:pStyle w:val="296AF8E822EF449682EA98A0AB27BFAE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35818F59ED8A47B788E09A2862524D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1475DD-E9F1-41CD-A75F-3C8C702EDD97}"/>
      </w:docPartPr>
      <w:docPartBody>
        <w:p w:rsidR="003F60A7" w:rsidRDefault="00032BBE">
          <w:pPr>
            <w:pStyle w:val="35818F59ED8A47B788E09A2862524DCC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D36B4F148A9744C18861730E2DE9CC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0C0F54-293B-4DA2-95CA-A53B1D4BA205}"/>
      </w:docPartPr>
      <w:docPartBody>
        <w:p w:rsidR="003F60A7" w:rsidRDefault="00032BBE">
          <w:pPr>
            <w:pStyle w:val="D36B4F148A9744C18861730E2DE9CC5B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C50DC6D78DA1477E93749EC7F5A542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C963A6-201E-4C9B-A0A8-612475C18361}"/>
      </w:docPartPr>
      <w:docPartBody>
        <w:p w:rsidR="003F60A7" w:rsidRDefault="00032BBE">
          <w:pPr>
            <w:pStyle w:val="C50DC6D78DA1477E93749EC7F5A54290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  <w:docPart>
      <w:docPartPr>
        <w:name w:val="73AE02C92EAA4D8C972398CC44D5D5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8198EF-7F8C-4BDE-870A-CDB50B925305}"/>
      </w:docPartPr>
      <w:docPartBody>
        <w:p w:rsidR="003F60A7" w:rsidRDefault="00FB2DA3" w:rsidP="00FB2DA3">
          <w:pPr>
            <w:pStyle w:val="73AE02C92EAA4D8C972398CC44D5D56F"/>
          </w:pPr>
          <w:r w:rsidRPr="004D3011">
            <w:rPr>
              <w:lang w:bidi="tr-TR"/>
            </w:rPr>
            <w:t>TELEFON: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A3"/>
    <w:rsid w:val="00032BBE"/>
    <w:rsid w:val="003F60A7"/>
    <w:rsid w:val="00AC5215"/>
    <w:rsid w:val="00C573D3"/>
    <w:rsid w:val="00FB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rsid w:val="00FB2DA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FE987BB7E7C421E95CF460BFB5DFE4F">
    <w:name w:val="5FE987BB7E7C421E95CF460BFB5DFE4F"/>
  </w:style>
  <w:style w:type="paragraph" w:customStyle="1" w:styleId="296AF8E822EF449682EA98A0AB27BFAE">
    <w:name w:val="296AF8E822EF449682EA98A0AB27BFAE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35818F59ED8A47B788E09A2862524DCC">
    <w:name w:val="35818F59ED8A47B788E09A2862524DCC"/>
  </w:style>
  <w:style w:type="paragraph" w:customStyle="1" w:styleId="D36B4F148A9744C18861730E2DE9CC5B">
    <w:name w:val="D36B4F148A9744C18861730E2DE9CC5B"/>
  </w:style>
  <w:style w:type="character" w:customStyle="1" w:styleId="Balk2Char">
    <w:name w:val="Başlık 2 Char"/>
    <w:basedOn w:val="VarsaylanParagrafYazTipi"/>
    <w:link w:val="Balk2"/>
    <w:uiPriority w:val="9"/>
    <w:rsid w:val="00FB2DA3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0DC6D78DA1477E93749EC7F5A54290">
    <w:name w:val="C50DC6D78DA1477E93749EC7F5A54290"/>
  </w:style>
  <w:style w:type="paragraph" w:customStyle="1" w:styleId="73AE02C92EAA4D8C972398CC44D5D56F">
    <w:name w:val="73AE02C92EAA4D8C972398CC44D5D56F"/>
    <w:rsid w:val="00FB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{3A2EBFA6-8626-4292-BCD5-3633504BC2C5}tf00546271_win32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2022-01-07T18:36:00Z</dcterms:created>
  <dcterms:modified xsi:type="dcterms:W3CDTF">2022-01-27T13:42:00Z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